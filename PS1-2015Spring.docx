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93311" w14:textId="578CF5D8" w:rsidR="00BF0A1D" w:rsidRDefault="00B126EE" w:rsidP="00BF0A1D">
      <w:pPr>
        <w:pStyle w:val="Heading1"/>
        <w:jc w:val="center"/>
      </w:pPr>
      <w:r>
        <w:t>Spring 201</w:t>
      </w:r>
      <w:r w:rsidR="00F06AE0">
        <w:t>5</w:t>
      </w:r>
      <w:r w:rsidR="00BF0A1D">
        <w:t xml:space="preserve"> CDA3101</w:t>
      </w:r>
    </w:p>
    <w:p w14:paraId="0BD8BAF3" w14:textId="77777777" w:rsidR="00BF0A1D" w:rsidRDefault="00BF0A1D" w:rsidP="00BF0A1D">
      <w:pPr>
        <w:pStyle w:val="Heading2"/>
        <w:jc w:val="center"/>
      </w:pPr>
      <w:r>
        <w:t>Programming Assignment I</w:t>
      </w:r>
    </w:p>
    <w:p w14:paraId="1488A28D" w14:textId="77777777" w:rsidR="00BF0A1D" w:rsidRPr="00BF0A1D" w:rsidRDefault="00BF0A1D" w:rsidP="00BF0A1D"/>
    <w:p w14:paraId="58D0AF94" w14:textId="0DB9453B" w:rsidR="00BF0A1D" w:rsidRPr="00BF0A1D" w:rsidRDefault="00BF0A1D" w:rsidP="00BF0A1D">
      <w:pPr>
        <w:rPr>
          <w:b/>
        </w:rPr>
      </w:pPr>
      <w:r>
        <w:rPr>
          <w:b/>
        </w:rPr>
        <w:t xml:space="preserve">Date assigned: Jan </w:t>
      </w:r>
      <w:r w:rsidR="00F06AE0">
        <w:rPr>
          <w:b/>
        </w:rPr>
        <w:t>21</w:t>
      </w:r>
      <w:r w:rsidR="00392086" w:rsidRPr="00392086">
        <w:rPr>
          <w:b/>
          <w:vertAlign w:val="superscript"/>
        </w:rPr>
        <w:t>th</w:t>
      </w:r>
      <w:r w:rsidRPr="00BF0A1D">
        <w:rPr>
          <w:b/>
        </w:rPr>
        <w:t>, 201</w:t>
      </w:r>
      <w:r w:rsidR="00F06AE0">
        <w:rPr>
          <w:b/>
        </w:rPr>
        <w:t>5</w:t>
      </w:r>
    </w:p>
    <w:p w14:paraId="58ECA12E" w14:textId="08218654" w:rsidR="00BF0A1D" w:rsidRPr="00BF0A1D" w:rsidRDefault="00392086" w:rsidP="00BF0A1D">
      <w:pPr>
        <w:rPr>
          <w:b/>
        </w:rPr>
      </w:pPr>
      <w:r>
        <w:rPr>
          <w:b/>
        </w:rPr>
        <w:t xml:space="preserve">Due date: Jan </w:t>
      </w:r>
      <w:r w:rsidR="002166BA">
        <w:rPr>
          <w:b/>
        </w:rPr>
        <w:t>30</w:t>
      </w:r>
      <w:r w:rsidRPr="00392086">
        <w:rPr>
          <w:b/>
          <w:vertAlign w:val="superscript"/>
        </w:rPr>
        <w:t>th</w:t>
      </w:r>
      <w:r w:rsidR="00BF0A1D" w:rsidRPr="00BF0A1D">
        <w:rPr>
          <w:b/>
        </w:rPr>
        <w:t>, 201</w:t>
      </w:r>
      <w:r w:rsidR="00F06AE0">
        <w:rPr>
          <w:b/>
        </w:rPr>
        <w:t>5</w:t>
      </w:r>
      <w:r>
        <w:rPr>
          <w:b/>
        </w:rPr>
        <w:t xml:space="preserve">, 11:55 pm </w:t>
      </w:r>
    </w:p>
    <w:p w14:paraId="08F03AA8" w14:textId="77777777" w:rsidR="00BF0A1D" w:rsidRPr="00BF0A1D" w:rsidRDefault="00BF0A1D" w:rsidP="00BF0A1D">
      <w:pPr>
        <w:rPr>
          <w:b/>
        </w:rPr>
      </w:pPr>
      <w:r w:rsidRPr="00BF0A1D">
        <w:rPr>
          <w:b/>
        </w:rPr>
        <w:t xml:space="preserve"> </w:t>
      </w:r>
    </w:p>
    <w:p w14:paraId="0306E373" w14:textId="77777777" w:rsidR="00BF0A1D" w:rsidRPr="00BF0A1D" w:rsidRDefault="00BF0A1D" w:rsidP="00BF0A1D">
      <w:pPr>
        <w:rPr>
          <w:b/>
        </w:rPr>
      </w:pPr>
      <w:r w:rsidRPr="00BF0A1D">
        <w:rPr>
          <w:b/>
        </w:rPr>
        <w:t xml:space="preserve"> </w:t>
      </w:r>
    </w:p>
    <w:p w14:paraId="3A5070E5" w14:textId="77777777" w:rsidR="00BF0A1D" w:rsidRPr="00BF0A1D" w:rsidRDefault="00BF0A1D" w:rsidP="00BF0A1D">
      <w:pPr>
        <w:rPr>
          <w:b/>
        </w:rPr>
      </w:pPr>
      <w:r w:rsidRPr="00BF0A1D">
        <w:rPr>
          <w:b/>
        </w:rPr>
        <w:t xml:space="preserve">Problem Statement: </w:t>
      </w:r>
    </w:p>
    <w:p w14:paraId="3B07CAEC" w14:textId="326FDE7D" w:rsidR="00BF0A1D" w:rsidRDefault="00BF0A1D" w:rsidP="002A51BF">
      <w:pPr>
        <w:ind w:firstLine="720"/>
      </w:pPr>
      <w:r>
        <w:t xml:space="preserve">Transform the following code into MIPS instructions. Your programs should run correctly on the </w:t>
      </w:r>
      <w:proofErr w:type="spellStart"/>
      <w:r>
        <w:t>QtSPIM</w:t>
      </w:r>
      <w:proofErr w:type="spellEnd"/>
      <w:r>
        <w:t xml:space="preserve"> simulator. Your submission should include a single *.s file containing the neatly written/organized MIPS code. Important: you should use comments (‘#’ followed by text) in order to make your programs more readable.</w:t>
      </w:r>
    </w:p>
    <w:p w14:paraId="20A10950" w14:textId="33B4E448" w:rsidR="00E96B38" w:rsidRDefault="00E96B38" w:rsidP="002A51BF">
      <w:pPr>
        <w:ind w:firstLine="720"/>
      </w:pPr>
      <w:r w:rsidRPr="00E96B38">
        <w:t xml:space="preserve">A </w:t>
      </w:r>
      <w:r w:rsidR="006754EF">
        <w:t xml:space="preserve">typical </w:t>
      </w:r>
      <w:r w:rsidRPr="00E96B38">
        <w:t>palindrome is a word, phrase, number, or other sequence of characters which reads the same backward or forward. Famous examples include "A man, a plan, a canal, Panama!", "Amor, Roma", "race car", "taco cat</w:t>
      </w:r>
      <w:r>
        <w:t>”.</w:t>
      </w:r>
      <w:r w:rsidR="006754EF">
        <w:t xml:space="preserve"> Following code snippet is a palindrome checker for only </w:t>
      </w:r>
      <w:r w:rsidR="00746ADF">
        <w:t xml:space="preserve">positive integer </w:t>
      </w:r>
      <w:r w:rsidR="006754EF">
        <w:t>numbers. Examples of palindrome numbers are “123454321”, “464”, “66”.</w:t>
      </w:r>
    </w:p>
    <w:p w14:paraId="24F5A4F7" w14:textId="77777777" w:rsidR="00E96B38" w:rsidRDefault="00E96B38" w:rsidP="00BF0A1D"/>
    <w:p w14:paraId="01646399" w14:textId="08B731A9" w:rsidR="00BF0A1D" w:rsidRPr="002A51BF" w:rsidRDefault="00BF0A1D" w:rsidP="00BF0A1D">
      <w:pPr>
        <w:rPr>
          <w:b/>
        </w:rPr>
      </w:pPr>
      <w:r w:rsidRPr="002A51BF">
        <w:rPr>
          <w:b/>
        </w:rPr>
        <w:t xml:space="preserve">Code Snippet: </w:t>
      </w:r>
    </w:p>
    <w:p w14:paraId="034DA626" w14:textId="76F8E87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269F5DB6" w14:textId="77777777" w:rsidR="002C3991" w:rsidRDefault="002C3991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54EBB0CF" w14:textId="45FB601E" w:rsidR="00BF0A1D" w:rsidRDefault="002C3991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</w:rPr>
        <w:t>printf</w:t>
      </w:r>
      <w:proofErr w:type="spell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Programming assignment 1 for CDA3101</w:t>
      </w:r>
      <w:r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2858CE86" w14:textId="5CA933E4" w:rsidR="000F5EAF" w:rsidRPr="00BF0A1D" w:rsidRDefault="000F5EAF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</w:rPr>
        <w:t>printf</w:t>
      </w:r>
      <w:proofErr w:type="spellEnd"/>
      <w:r w:rsidR="002C3991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This palindrome checker only deals with </w:t>
      </w:r>
      <w:r w:rsidR="00EF269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positive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integer number.</w:t>
      </w:r>
      <w:r w:rsidR="00C324D9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3991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2C3991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0EAD298" w14:textId="2E599E9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"Enter a number to check if it is a palindrome or not</w:t>
      </w:r>
      <w:r w:rsidR="00C324D9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r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B9DF731" w14:textId="27080DEE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F0A1D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,&amp;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6211B3E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6F1F10E2" w14:textId="76786475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temp</w:t>
      </w:r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15D79595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0A9222C4" w14:textId="7C6B844C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14:paraId="234C5E12" w14:textId="1B20605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14:paraId="43C19A1A" w14:textId="432FED37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reverse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541AECF" w14:textId="60C6788D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reverse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="00BF0A1D" w:rsidRPr="00BF0A1D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3DC3375" w14:textId="2DC03F64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gram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temp</w:t>
      </w:r>
      <w:proofErr w:type="gramEnd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temp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="00BF0A1D" w:rsidRPr="00BF0A1D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61AEFDDF" w14:textId="6FCD6AC9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14:paraId="114E4349" w14:textId="77777777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14:paraId="0277F0E2" w14:textId="6226A498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proofErr w:type="gram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311B4D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F0A1D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reverse </w:t>
      </w:r>
      <w:r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14:paraId="2CD843D4" w14:textId="3149D7C0" w:rsidR="00EF2698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spellStart"/>
      <w:proofErr w:type="gramStart"/>
      <w:r w:rsidR="00BF0A1D"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 is a palindrome number.</w:t>
      </w:r>
      <w:r w:rsidR="00BF0A1D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="007C0FDF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proofErr w:type="spell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72760AD9" w14:textId="724DDF32" w:rsidR="00BF0A1D" w:rsidRPr="00BF0A1D" w:rsidRDefault="00BF0A1D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BF0A1D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  <w:proofErr w:type="gramEnd"/>
    </w:p>
    <w:p w14:paraId="358B2636" w14:textId="78E6B21E" w:rsidR="00BF0A1D" w:rsidRPr="00BF0A1D" w:rsidRDefault="00EF2698" w:rsidP="00BF0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ab/>
      </w:r>
      <w:proofErr w:type="spellStart"/>
      <w:proofErr w:type="gramStart"/>
      <w:r w:rsidR="00BF0A1D" w:rsidRPr="00BF0A1D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"%d is not a palindrome number.</w:t>
      </w:r>
      <w:r w:rsidR="00BF0A1D" w:rsidRPr="00BF0A1D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="00BF0A1D" w:rsidRPr="00BF0A1D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="00BF0A1D" w:rsidRPr="00BF0A1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="007C0FDF">
        <w:rPr>
          <w:rFonts w:ascii="Courier New" w:eastAsia="Times New Roman" w:hAnsi="Courier New" w:cs="Courier New"/>
          <w:color w:val="222222"/>
          <w:sz w:val="20"/>
          <w:szCs w:val="20"/>
        </w:rPr>
        <w:t>um</w:t>
      </w:r>
      <w:bookmarkStart w:id="0" w:name="_GoBack"/>
      <w:bookmarkEnd w:id="0"/>
      <w:r w:rsidR="00BF0A1D" w:rsidRPr="00BF0A1D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="00BF0A1D" w:rsidRPr="00BF0A1D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14:paraId="4328B0EE" w14:textId="77777777" w:rsidR="00EC481A" w:rsidRDefault="00EC481A" w:rsidP="00BF0A1D"/>
    <w:sectPr w:rsidR="00EC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1D"/>
    <w:rsid w:val="00042E35"/>
    <w:rsid w:val="000F5EAF"/>
    <w:rsid w:val="001B488B"/>
    <w:rsid w:val="002166BA"/>
    <w:rsid w:val="002A51BF"/>
    <w:rsid w:val="002C3991"/>
    <w:rsid w:val="002D2775"/>
    <w:rsid w:val="00311B4D"/>
    <w:rsid w:val="0033049C"/>
    <w:rsid w:val="00392086"/>
    <w:rsid w:val="003B3D54"/>
    <w:rsid w:val="005B05E2"/>
    <w:rsid w:val="005B67DD"/>
    <w:rsid w:val="00631D0C"/>
    <w:rsid w:val="00657AF0"/>
    <w:rsid w:val="006754EF"/>
    <w:rsid w:val="00746ADF"/>
    <w:rsid w:val="007C0FDF"/>
    <w:rsid w:val="00B126EE"/>
    <w:rsid w:val="00B50B33"/>
    <w:rsid w:val="00BF0A1D"/>
    <w:rsid w:val="00C324D9"/>
    <w:rsid w:val="00C63452"/>
    <w:rsid w:val="00E96B38"/>
    <w:rsid w:val="00EC481A"/>
    <w:rsid w:val="00EF2698"/>
    <w:rsid w:val="00F06AE0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79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A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E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A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1B4A8EEC</Template>
  <TotalTime>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FLORIDA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taoxi</dc:creator>
  <cp:lastModifiedBy>peir</cp:lastModifiedBy>
  <cp:revision>4</cp:revision>
  <cp:lastPrinted>2014-01-17T00:43:00Z</cp:lastPrinted>
  <dcterms:created xsi:type="dcterms:W3CDTF">2015-01-21T16:32:00Z</dcterms:created>
  <dcterms:modified xsi:type="dcterms:W3CDTF">2015-01-22T00:07:00Z</dcterms:modified>
</cp:coreProperties>
</file>